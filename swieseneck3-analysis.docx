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9A85E4A" w:rsidR="00FF7B33" w:rsidRPr="00951C77" w:rsidRDefault="003D3C13" w:rsidP="00951C77">
      <w:pPr>
        <w:pStyle w:val="Title"/>
      </w:pPr>
      <w:r>
        <w:t>CS 7641: Supervised Learning</w:t>
      </w:r>
    </w:p>
    <w:p w14:paraId="5F871ED8" w14:textId="0DF93675" w:rsidR="00FF7B33" w:rsidRPr="00FF7B33" w:rsidRDefault="003D3C13" w:rsidP="00126D77">
      <w:pPr>
        <w:pStyle w:val="Subtitle"/>
      </w:pPr>
      <w:r>
        <w:t>Stacey Wieseneck</w:t>
      </w:r>
      <w:r w:rsidR="00FF7B33">
        <w:br/>
      </w:r>
      <w:r>
        <w:t>swieseneck3</w:t>
      </w:r>
      <w:r w:rsidR="00FF7B33" w:rsidRPr="00FF7B33">
        <w:t>@</w:t>
      </w:r>
      <w:r w:rsidR="00FD25E7">
        <w:t>gatech.edu</w:t>
      </w:r>
    </w:p>
    <w:p w14:paraId="77C7DD8E" w14:textId="66DC5E36" w:rsidR="00D5034D" w:rsidRDefault="00410FB4" w:rsidP="00B4491E">
      <w:pPr>
        <w:pStyle w:val="Heading1"/>
      </w:pPr>
      <w:r>
        <w:t>Classification problems</w:t>
      </w:r>
    </w:p>
    <w:p w14:paraId="2F171BF4" w14:textId="14A7190B" w:rsidR="00410FB4" w:rsidRDefault="00410FB4" w:rsidP="00410FB4">
      <w:r>
        <w:t>For this assignment my two classification problems are:</w:t>
      </w:r>
    </w:p>
    <w:p w14:paraId="72B45BC8" w14:textId="341E91B2" w:rsidR="00410FB4" w:rsidRDefault="00A63B80" w:rsidP="00410FB4">
      <w:pPr>
        <w:pStyle w:val="ListParagraph"/>
        <w:numPr>
          <w:ilvl w:val="0"/>
          <w:numId w:val="49"/>
        </w:numPr>
      </w:pPr>
      <w:r>
        <w:t xml:space="preserve">Classifying high or low heating load on a building based on factors of relative compactness, surface area, wall area, roof area, overall height, orientation, glazing </w:t>
      </w:r>
      <w:proofErr w:type="gramStart"/>
      <w:r>
        <w:t xml:space="preserve">area,   </w:t>
      </w:r>
      <w:proofErr w:type="gramEnd"/>
      <w:r>
        <w:t xml:space="preserve">and glazing area distribution. </w:t>
      </w:r>
    </w:p>
    <w:p w14:paraId="130DD167" w14:textId="572B1161" w:rsidR="00A63B80" w:rsidRDefault="00A63B80" w:rsidP="00A63B80">
      <w:pPr>
        <w:pStyle w:val="ListParagraph"/>
        <w:numPr>
          <w:ilvl w:val="0"/>
          <w:numId w:val="49"/>
        </w:numPr>
      </w:pPr>
      <w:r>
        <w:t xml:space="preserve">Classifying high or low </w:t>
      </w:r>
      <w:r>
        <w:t>cooling</w:t>
      </w:r>
      <w:r>
        <w:t xml:space="preserve"> load on a building based on factors of relative compactness, surface area, wall area, roof area, overall </w:t>
      </w:r>
      <w:r>
        <w:t>hei</w:t>
      </w:r>
      <w:r>
        <w:t xml:space="preserve">ght, orientation, glazing </w:t>
      </w:r>
      <w:proofErr w:type="gramStart"/>
      <w:r>
        <w:t xml:space="preserve">area,   </w:t>
      </w:r>
      <w:proofErr w:type="gramEnd"/>
      <w:r>
        <w:t>and</w:t>
      </w:r>
      <w:r>
        <w:t xml:space="preserve"> </w:t>
      </w:r>
      <w:r>
        <w:t xml:space="preserve">glazing area distribution. </w:t>
      </w:r>
    </w:p>
    <w:p w14:paraId="0F23F606" w14:textId="77777777" w:rsidR="00A63B80" w:rsidRDefault="00A63B80" w:rsidP="00A63B80">
      <w:r>
        <w:t xml:space="preserve">The reason for choosing this data is largely from having a background in construction and manufacturing. It’s a much more commercialized industry than people realize, and a lot of developments are industry driven with new products promoting enhanced heating and cooling load coming from a corporate supplier. This data is non-trivial in that it will show if there are simple design characteristics, ones that do not make a difference for any company’s bottom line, that can still affect heating and cooling load. </w:t>
      </w:r>
      <w:proofErr w:type="gramStart"/>
      <w:r>
        <w:t>Also</w:t>
      </w:r>
      <w:proofErr w:type="gramEnd"/>
      <w:r>
        <w:t xml:space="preserve"> my electricity bill has been insane lately, would love to know at a high level design principles to look for in buildings where I’m responsible for the power. </w:t>
      </w:r>
    </w:p>
    <w:p w14:paraId="6F9AE333" w14:textId="77777777" w:rsidR="00A63B80" w:rsidRDefault="00A63B80" w:rsidP="00A63B80"/>
    <w:p w14:paraId="5528D53D" w14:textId="77777777" w:rsidR="00A63B80" w:rsidRDefault="00A63B80" w:rsidP="00A63B80"/>
    <w:p w14:paraId="22257F26" w14:textId="19DC87B1" w:rsidR="00A63B80" w:rsidRDefault="00A63B80" w:rsidP="00A63B80">
      <w:pPr>
        <w:pStyle w:val="Heading1"/>
      </w:pPr>
      <w:r>
        <w:t>Results</w:t>
      </w:r>
    </w:p>
    <w:p w14:paraId="759232A9" w14:textId="53E10B7A" w:rsidR="00636F35" w:rsidRDefault="00636F35" w:rsidP="00636F35">
      <w:r>
        <w:t>The following table outlines the training and testing error rates I obtained utilizing the variable learning algorithms. For all values below, the test data was 25% of the data available.</w:t>
      </w:r>
    </w:p>
    <w:tbl>
      <w:tblPr>
        <w:tblStyle w:val="TableGrid"/>
        <w:tblW w:w="9630" w:type="dxa"/>
        <w:tblInd w:w="-725" w:type="dxa"/>
        <w:tblLayout w:type="fixed"/>
        <w:tblLook w:val="04A0" w:firstRow="1" w:lastRow="0" w:firstColumn="1" w:lastColumn="0" w:noHBand="0" w:noVBand="1"/>
      </w:tblPr>
      <w:tblGrid>
        <w:gridCol w:w="916"/>
        <w:gridCol w:w="732"/>
        <w:gridCol w:w="2042"/>
        <w:gridCol w:w="827"/>
        <w:gridCol w:w="751"/>
        <w:gridCol w:w="703"/>
        <w:gridCol w:w="751"/>
        <w:gridCol w:w="703"/>
        <w:gridCol w:w="751"/>
        <w:gridCol w:w="703"/>
        <w:gridCol w:w="751"/>
      </w:tblGrid>
      <w:tr w:rsidR="00636F35" w14:paraId="24D59043" w14:textId="43B2AB8F" w:rsidTr="002679F4">
        <w:trPr>
          <w:trHeight w:val="1020"/>
        </w:trPr>
        <w:tc>
          <w:tcPr>
            <w:tcW w:w="916" w:type="dxa"/>
          </w:tcPr>
          <w:p w14:paraId="218E11C0" w14:textId="77777777" w:rsidR="00636F35" w:rsidRDefault="00636F35" w:rsidP="00636F35">
            <w:pPr>
              <w:jc w:val="center"/>
            </w:pPr>
          </w:p>
        </w:tc>
        <w:tc>
          <w:tcPr>
            <w:tcW w:w="2774" w:type="dxa"/>
            <w:gridSpan w:val="2"/>
          </w:tcPr>
          <w:p w14:paraId="0E197134" w14:textId="0F649AA9" w:rsidR="00636F35" w:rsidRPr="00636F35" w:rsidRDefault="00636F35" w:rsidP="00636F35">
            <w:pPr>
              <w:jc w:val="center"/>
              <w:rPr>
                <w:sz w:val="18"/>
                <w:szCs w:val="18"/>
              </w:rPr>
            </w:pPr>
            <w:r w:rsidRPr="00636F35">
              <w:rPr>
                <w:sz w:val="18"/>
                <w:szCs w:val="18"/>
              </w:rPr>
              <w:t>Decision Tree</w:t>
            </w:r>
          </w:p>
        </w:tc>
        <w:tc>
          <w:tcPr>
            <w:tcW w:w="1578" w:type="dxa"/>
            <w:gridSpan w:val="2"/>
          </w:tcPr>
          <w:p w14:paraId="103F718C" w14:textId="126F8013" w:rsidR="00636F35" w:rsidRPr="00636F35" w:rsidRDefault="00636F35" w:rsidP="00636F35">
            <w:pPr>
              <w:jc w:val="center"/>
              <w:rPr>
                <w:sz w:val="18"/>
                <w:szCs w:val="18"/>
              </w:rPr>
            </w:pPr>
            <w:r w:rsidRPr="00636F35">
              <w:rPr>
                <w:sz w:val="18"/>
                <w:szCs w:val="18"/>
              </w:rPr>
              <w:t>Neural Networks</w:t>
            </w:r>
          </w:p>
        </w:tc>
        <w:tc>
          <w:tcPr>
            <w:tcW w:w="1454" w:type="dxa"/>
            <w:gridSpan w:val="2"/>
          </w:tcPr>
          <w:p w14:paraId="176BB0BE" w14:textId="65269ABC" w:rsidR="00636F35" w:rsidRPr="00636F35" w:rsidRDefault="00636F35" w:rsidP="00636F35">
            <w:pPr>
              <w:jc w:val="center"/>
              <w:rPr>
                <w:sz w:val="18"/>
                <w:szCs w:val="18"/>
              </w:rPr>
            </w:pPr>
            <w:r w:rsidRPr="00636F35">
              <w:rPr>
                <w:sz w:val="18"/>
                <w:szCs w:val="18"/>
              </w:rPr>
              <w:t>Boosting</w:t>
            </w:r>
          </w:p>
        </w:tc>
        <w:tc>
          <w:tcPr>
            <w:tcW w:w="1454" w:type="dxa"/>
            <w:gridSpan w:val="2"/>
          </w:tcPr>
          <w:p w14:paraId="056DDB53" w14:textId="16BC55C3" w:rsidR="00636F35" w:rsidRPr="00636F35" w:rsidRDefault="00636F35" w:rsidP="00636F35">
            <w:pPr>
              <w:jc w:val="center"/>
              <w:rPr>
                <w:sz w:val="18"/>
                <w:szCs w:val="18"/>
              </w:rPr>
            </w:pPr>
            <w:r w:rsidRPr="00636F35">
              <w:rPr>
                <w:sz w:val="18"/>
                <w:szCs w:val="18"/>
              </w:rPr>
              <w:t>SVM</w:t>
            </w:r>
          </w:p>
        </w:tc>
        <w:tc>
          <w:tcPr>
            <w:tcW w:w="1454" w:type="dxa"/>
            <w:gridSpan w:val="2"/>
          </w:tcPr>
          <w:p w14:paraId="0E7C9E7E" w14:textId="77777777" w:rsidR="00636F35" w:rsidRPr="00636F35" w:rsidRDefault="00636F35" w:rsidP="00636F35">
            <w:pPr>
              <w:jc w:val="center"/>
              <w:rPr>
                <w:sz w:val="18"/>
                <w:szCs w:val="18"/>
              </w:rPr>
            </w:pPr>
            <w:r w:rsidRPr="00636F35">
              <w:rPr>
                <w:sz w:val="18"/>
                <w:szCs w:val="18"/>
              </w:rPr>
              <w:t>KNN</w:t>
            </w:r>
          </w:p>
          <w:p w14:paraId="386C613F" w14:textId="77777777" w:rsidR="00636F35" w:rsidRPr="00636F35" w:rsidRDefault="00636F35" w:rsidP="00636F35">
            <w:pPr>
              <w:jc w:val="center"/>
              <w:rPr>
                <w:sz w:val="18"/>
                <w:szCs w:val="18"/>
              </w:rPr>
            </w:pPr>
          </w:p>
        </w:tc>
      </w:tr>
      <w:tr w:rsidR="002679F4" w14:paraId="79616D09" w14:textId="30DB6EA0" w:rsidTr="002679F4">
        <w:trPr>
          <w:trHeight w:val="56"/>
        </w:trPr>
        <w:tc>
          <w:tcPr>
            <w:tcW w:w="916" w:type="dxa"/>
          </w:tcPr>
          <w:p w14:paraId="0BBBEAAB" w14:textId="77777777" w:rsidR="00636F35" w:rsidRDefault="00636F35" w:rsidP="00636F35">
            <w:pPr>
              <w:jc w:val="center"/>
            </w:pPr>
          </w:p>
        </w:tc>
        <w:tc>
          <w:tcPr>
            <w:tcW w:w="732" w:type="dxa"/>
          </w:tcPr>
          <w:p w14:paraId="300C2DAA" w14:textId="624BA9BF" w:rsidR="00636F35" w:rsidRPr="00636F35" w:rsidRDefault="00636F35" w:rsidP="00636F35">
            <w:pPr>
              <w:jc w:val="center"/>
              <w:rPr>
                <w:sz w:val="21"/>
                <w:szCs w:val="21"/>
              </w:rPr>
            </w:pPr>
            <w:r w:rsidRPr="00636F35">
              <w:rPr>
                <w:sz w:val="21"/>
                <w:szCs w:val="21"/>
              </w:rPr>
              <w:t>Test</w:t>
            </w:r>
          </w:p>
        </w:tc>
        <w:tc>
          <w:tcPr>
            <w:tcW w:w="2042" w:type="dxa"/>
          </w:tcPr>
          <w:p w14:paraId="5E409122" w14:textId="50D6E8E2" w:rsidR="00636F35" w:rsidRPr="00636F35" w:rsidRDefault="00636F35" w:rsidP="00636F35">
            <w:pPr>
              <w:jc w:val="center"/>
              <w:rPr>
                <w:sz w:val="21"/>
                <w:szCs w:val="21"/>
              </w:rPr>
            </w:pPr>
            <w:r w:rsidRPr="00636F35">
              <w:rPr>
                <w:sz w:val="21"/>
                <w:szCs w:val="21"/>
              </w:rPr>
              <w:t>Train</w:t>
            </w:r>
          </w:p>
        </w:tc>
        <w:tc>
          <w:tcPr>
            <w:tcW w:w="827" w:type="dxa"/>
          </w:tcPr>
          <w:p w14:paraId="6E0CBAA6" w14:textId="21EA2FC3" w:rsidR="00636F35" w:rsidRPr="00636F35" w:rsidRDefault="00636F35" w:rsidP="00636F35">
            <w:pPr>
              <w:jc w:val="center"/>
              <w:rPr>
                <w:sz w:val="21"/>
                <w:szCs w:val="21"/>
              </w:rPr>
            </w:pPr>
            <w:r w:rsidRPr="00636F35">
              <w:rPr>
                <w:sz w:val="21"/>
                <w:szCs w:val="21"/>
              </w:rPr>
              <w:t>Test</w:t>
            </w:r>
          </w:p>
        </w:tc>
        <w:tc>
          <w:tcPr>
            <w:tcW w:w="751" w:type="dxa"/>
          </w:tcPr>
          <w:p w14:paraId="5D94A1D8" w14:textId="24D2C7CE" w:rsidR="00636F35" w:rsidRPr="00636F35" w:rsidRDefault="00636F35" w:rsidP="00636F35">
            <w:pPr>
              <w:jc w:val="center"/>
              <w:rPr>
                <w:sz w:val="21"/>
                <w:szCs w:val="21"/>
              </w:rPr>
            </w:pPr>
            <w:r w:rsidRPr="00636F35">
              <w:rPr>
                <w:sz w:val="21"/>
                <w:szCs w:val="21"/>
              </w:rPr>
              <w:t>Train</w:t>
            </w:r>
          </w:p>
        </w:tc>
        <w:tc>
          <w:tcPr>
            <w:tcW w:w="703" w:type="dxa"/>
          </w:tcPr>
          <w:p w14:paraId="3F30BE61" w14:textId="6AFE8D62" w:rsidR="00636F35" w:rsidRPr="00636F35" w:rsidRDefault="00636F35" w:rsidP="00636F35">
            <w:pPr>
              <w:jc w:val="center"/>
              <w:rPr>
                <w:sz w:val="21"/>
                <w:szCs w:val="21"/>
              </w:rPr>
            </w:pPr>
            <w:r w:rsidRPr="00636F35">
              <w:rPr>
                <w:sz w:val="21"/>
                <w:szCs w:val="21"/>
              </w:rPr>
              <w:t>Test</w:t>
            </w:r>
          </w:p>
        </w:tc>
        <w:tc>
          <w:tcPr>
            <w:tcW w:w="751" w:type="dxa"/>
          </w:tcPr>
          <w:p w14:paraId="49931240" w14:textId="45C88B8C" w:rsidR="00636F35" w:rsidRPr="00636F35" w:rsidRDefault="00636F35" w:rsidP="00636F35">
            <w:pPr>
              <w:jc w:val="center"/>
              <w:rPr>
                <w:sz w:val="21"/>
                <w:szCs w:val="21"/>
              </w:rPr>
            </w:pPr>
            <w:r w:rsidRPr="00636F35">
              <w:rPr>
                <w:sz w:val="21"/>
                <w:szCs w:val="21"/>
              </w:rPr>
              <w:t>Train</w:t>
            </w:r>
          </w:p>
        </w:tc>
        <w:tc>
          <w:tcPr>
            <w:tcW w:w="703" w:type="dxa"/>
          </w:tcPr>
          <w:p w14:paraId="38BCC2E1" w14:textId="13F74E6E" w:rsidR="00636F35" w:rsidRPr="00636F35" w:rsidRDefault="00636F35" w:rsidP="00636F35">
            <w:pPr>
              <w:jc w:val="center"/>
              <w:rPr>
                <w:sz w:val="21"/>
                <w:szCs w:val="21"/>
              </w:rPr>
            </w:pPr>
            <w:r w:rsidRPr="00636F35">
              <w:rPr>
                <w:sz w:val="21"/>
                <w:szCs w:val="21"/>
              </w:rPr>
              <w:t>Test</w:t>
            </w:r>
          </w:p>
        </w:tc>
        <w:tc>
          <w:tcPr>
            <w:tcW w:w="751" w:type="dxa"/>
          </w:tcPr>
          <w:p w14:paraId="6F40B4FD" w14:textId="730327BC" w:rsidR="00636F35" w:rsidRPr="00636F35" w:rsidRDefault="00636F35" w:rsidP="00636F35">
            <w:pPr>
              <w:jc w:val="center"/>
              <w:rPr>
                <w:sz w:val="21"/>
                <w:szCs w:val="21"/>
              </w:rPr>
            </w:pPr>
            <w:r w:rsidRPr="00636F35">
              <w:rPr>
                <w:sz w:val="21"/>
                <w:szCs w:val="21"/>
              </w:rPr>
              <w:t>Train</w:t>
            </w:r>
          </w:p>
        </w:tc>
        <w:tc>
          <w:tcPr>
            <w:tcW w:w="703" w:type="dxa"/>
          </w:tcPr>
          <w:p w14:paraId="13BD7081" w14:textId="08A5ABC3" w:rsidR="00636F35" w:rsidRPr="00636F35" w:rsidRDefault="00636F35" w:rsidP="00636F35">
            <w:pPr>
              <w:jc w:val="center"/>
              <w:rPr>
                <w:sz w:val="21"/>
                <w:szCs w:val="21"/>
              </w:rPr>
            </w:pPr>
            <w:r w:rsidRPr="00636F35">
              <w:rPr>
                <w:sz w:val="21"/>
                <w:szCs w:val="21"/>
              </w:rPr>
              <w:t>Test</w:t>
            </w:r>
          </w:p>
        </w:tc>
        <w:tc>
          <w:tcPr>
            <w:tcW w:w="751" w:type="dxa"/>
          </w:tcPr>
          <w:p w14:paraId="6D2FC790" w14:textId="7B78C0DD" w:rsidR="00636F35" w:rsidRPr="00636F35" w:rsidRDefault="00636F35" w:rsidP="00636F35">
            <w:pPr>
              <w:jc w:val="center"/>
              <w:rPr>
                <w:sz w:val="21"/>
                <w:szCs w:val="21"/>
              </w:rPr>
            </w:pPr>
            <w:r w:rsidRPr="00636F35">
              <w:rPr>
                <w:sz w:val="21"/>
                <w:szCs w:val="21"/>
              </w:rPr>
              <w:t>Train</w:t>
            </w:r>
          </w:p>
        </w:tc>
      </w:tr>
      <w:tr w:rsidR="002679F4" w14:paraId="4036B931" w14:textId="5D07DE8A" w:rsidTr="002679F4">
        <w:trPr>
          <w:trHeight w:val="710"/>
        </w:trPr>
        <w:tc>
          <w:tcPr>
            <w:tcW w:w="916" w:type="dxa"/>
          </w:tcPr>
          <w:p w14:paraId="30558444" w14:textId="0B54D8B1" w:rsidR="00636F35" w:rsidRPr="00636F35" w:rsidRDefault="00636F35" w:rsidP="00636F35">
            <w:pPr>
              <w:jc w:val="center"/>
              <w:rPr>
                <w:sz w:val="16"/>
                <w:szCs w:val="16"/>
              </w:rPr>
            </w:pPr>
            <w:r w:rsidRPr="00636F35">
              <w:rPr>
                <w:sz w:val="16"/>
                <w:szCs w:val="16"/>
              </w:rPr>
              <w:t>Question 1- Error Rate</w:t>
            </w:r>
          </w:p>
        </w:tc>
        <w:tc>
          <w:tcPr>
            <w:tcW w:w="732" w:type="dxa"/>
          </w:tcPr>
          <w:p w14:paraId="29A0E07E" w14:textId="60002A43" w:rsidR="00636F35" w:rsidRDefault="00A63B80" w:rsidP="00636F35">
            <w:pPr>
              <w:jc w:val="center"/>
            </w:pPr>
            <w:r>
              <w:t>0.03125</w:t>
            </w:r>
          </w:p>
        </w:tc>
        <w:tc>
          <w:tcPr>
            <w:tcW w:w="2042" w:type="dxa"/>
          </w:tcPr>
          <w:p w14:paraId="375E3F95" w14:textId="77777777" w:rsidR="00A63B80" w:rsidRDefault="00A63B80" w:rsidP="00A63B80">
            <w:r>
              <w:rPr>
                <w:rFonts w:ascii="Menlo" w:hAnsi="Menlo" w:cs="Menlo"/>
                <w:color w:val="D4D4D4"/>
                <w:sz w:val="18"/>
                <w:szCs w:val="18"/>
              </w:rPr>
              <w:t>0.04513888888888889</w:t>
            </w:r>
          </w:p>
          <w:p w14:paraId="1BD0FCBF" w14:textId="7DD25DB4" w:rsidR="00636F35" w:rsidRDefault="00636F35" w:rsidP="00A63B80"/>
        </w:tc>
        <w:tc>
          <w:tcPr>
            <w:tcW w:w="827" w:type="dxa"/>
          </w:tcPr>
          <w:p w14:paraId="3B7CDCFD" w14:textId="77777777" w:rsidR="00636F35" w:rsidRDefault="00636F35" w:rsidP="00636F35">
            <w:pPr>
              <w:jc w:val="center"/>
            </w:pPr>
          </w:p>
        </w:tc>
        <w:tc>
          <w:tcPr>
            <w:tcW w:w="751" w:type="dxa"/>
          </w:tcPr>
          <w:p w14:paraId="05F7D745" w14:textId="77777777" w:rsidR="00636F35" w:rsidRDefault="00636F35" w:rsidP="00636F35">
            <w:pPr>
              <w:jc w:val="center"/>
            </w:pPr>
          </w:p>
        </w:tc>
        <w:tc>
          <w:tcPr>
            <w:tcW w:w="703" w:type="dxa"/>
          </w:tcPr>
          <w:p w14:paraId="60BE703F" w14:textId="77777777" w:rsidR="00636F35" w:rsidRDefault="00636F35" w:rsidP="00636F35">
            <w:pPr>
              <w:jc w:val="center"/>
            </w:pPr>
          </w:p>
        </w:tc>
        <w:tc>
          <w:tcPr>
            <w:tcW w:w="751" w:type="dxa"/>
          </w:tcPr>
          <w:p w14:paraId="0DF71093" w14:textId="77777777" w:rsidR="00636F35" w:rsidRDefault="00636F35" w:rsidP="00636F35">
            <w:pPr>
              <w:jc w:val="center"/>
            </w:pPr>
          </w:p>
        </w:tc>
        <w:tc>
          <w:tcPr>
            <w:tcW w:w="703" w:type="dxa"/>
          </w:tcPr>
          <w:p w14:paraId="0B5AEEEC" w14:textId="77777777" w:rsidR="00636F35" w:rsidRDefault="00636F35" w:rsidP="00636F35">
            <w:pPr>
              <w:jc w:val="center"/>
            </w:pPr>
          </w:p>
        </w:tc>
        <w:tc>
          <w:tcPr>
            <w:tcW w:w="751" w:type="dxa"/>
          </w:tcPr>
          <w:p w14:paraId="73C459E3" w14:textId="77777777" w:rsidR="00636F35" w:rsidRDefault="00636F35" w:rsidP="00636F35">
            <w:pPr>
              <w:jc w:val="center"/>
            </w:pPr>
          </w:p>
        </w:tc>
        <w:tc>
          <w:tcPr>
            <w:tcW w:w="703" w:type="dxa"/>
          </w:tcPr>
          <w:p w14:paraId="260B68BB" w14:textId="77777777" w:rsidR="00636F35" w:rsidRDefault="00636F35" w:rsidP="00636F35"/>
        </w:tc>
        <w:tc>
          <w:tcPr>
            <w:tcW w:w="751" w:type="dxa"/>
          </w:tcPr>
          <w:p w14:paraId="11F13E76" w14:textId="77777777" w:rsidR="00636F35" w:rsidRDefault="00636F35" w:rsidP="00636F35"/>
        </w:tc>
      </w:tr>
      <w:tr w:rsidR="002679F4" w14:paraId="524235CB" w14:textId="77777777" w:rsidTr="002679F4">
        <w:tc>
          <w:tcPr>
            <w:tcW w:w="916" w:type="dxa"/>
          </w:tcPr>
          <w:p w14:paraId="794E22A5" w14:textId="0260B8AD" w:rsidR="00636F35" w:rsidRPr="00636F35" w:rsidRDefault="00636F35" w:rsidP="00636F35">
            <w:pPr>
              <w:jc w:val="center"/>
              <w:rPr>
                <w:sz w:val="16"/>
                <w:szCs w:val="16"/>
              </w:rPr>
            </w:pPr>
            <w:r w:rsidRPr="00636F35">
              <w:rPr>
                <w:sz w:val="16"/>
                <w:szCs w:val="16"/>
              </w:rPr>
              <w:t>Question 2- Error Rate</w:t>
            </w:r>
          </w:p>
        </w:tc>
        <w:tc>
          <w:tcPr>
            <w:tcW w:w="732" w:type="dxa"/>
          </w:tcPr>
          <w:p w14:paraId="75D7AD10" w14:textId="77777777" w:rsidR="00A63B80" w:rsidRDefault="00A63B80" w:rsidP="00A63B80">
            <w:r>
              <w:rPr>
                <w:rFonts w:ascii="Menlo" w:hAnsi="Menlo" w:cs="Menlo"/>
                <w:color w:val="D4D4D4"/>
                <w:sz w:val="18"/>
                <w:szCs w:val="18"/>
              </w:rPr>
              <w:t>0.020833333333333332</w:t>
            </w:r>
          </w:p>
          <w:p w14:paraId="45941E42" w14:textId="06DA0AA9" w:rsidR="00636F35" w:rsidRDefault="00636F35" w:rsidP="00636F35">
            <w:pPr>
              <w:jc w:val="center"/>
            </w:pPr>
          </w:p>
        </w:tc>
        <w:tc>
          <w:tcPr>
            <w:tcW w:w="2042" w:type="dxa"/>
          </w:tcPr>
          <w:p w14:paraId="645DF34D" w14:textId="77777777" w:rsidR="00A63B80" w:rsidRDefault="00A63B80" w:rsidP="00A63B80">
            <w:r>
              <w:rPr>
                <w:rFonts w:ascii="Menlo" w:hAnsi="Menlo" w:cs="Menlo"/>
                <w:color w:val="D4D4D4"/>
                <w:sz w:val="18"/>
                <w:szCs w:val="18"/>
              </w:rPr>
              <w:t>0.04861111111111111</w:t>
            </w:r>
          </w:p>
          <w:p w14:paraId="5E59AFCD" w14:textId="4C3E4D2F" w:rsidR="00636F35" w:rsidRDefault="00636F35" w:rsidP="00636F35">
            <w:pPr>
              <w:jc w:val="center"/>
            </w:pPr>
          </w:p>
        </w:tc>
        <w:tc>
          <w:tcPr>
            <w:tcW w:w="827" w:type="dxa"/>
          </w:tcPr>
          <w:p w14:paraId="31BA45E8" w14:textId="77777777" w:rsidR="00636F35" w:rsidRDefault="00636F35" w:rsidP="00636F35">
            <w:pPr>
              <w:jc w:val="center"/>
            </w:pPr>
          </w:p>
        </w:tc>
        <w:tc>
          <w:tcPr>
            <w:tcW w:w="751" w:type="dxa"/>
          </w:tcPr>
          <w:p w14:paraId="5218A77A" w14:textId="77777777" w:rsidR="00636F35" w:rsidRDefault="00636F35" w:rsidP="00636F35">
            <w:pPr>
              <w:jc w:val="center"/>
            </w:pPr>
          </w:p>
        </w:tc>
        <w:tc>
          <w:tcPr>
            <w:tcW w:w="703" w:type="dxa"/>
          </w:tcPr>
          <w:p w14:paraId="16DDD721" w14:textId="77777777" w:rsidR="00636F35" w:rsidRDefault="00636F35" w:rsidP="00636F35">
            <w:pPr>
              <w:jc w:val="center"/>
            </w:pPr>
          </w:p>
        </w:tc>
        <w:tc>
          <w:tcPr>
            <w:tcW w:w="751" w:type="dxa"/>
          </w:tcPr>
          <w:p w14:paraId="5792BE5D" w14:textId="77777777" w:rsidR="00636F35" w:rsidRDefault="00636F35" w:rsidP="00636F35">
            <w:pPr>
              <w:jc w:val="center"/>
            </w:pPr>
          </w:p>
        </w:tc>
        <w:tc>
          <w:tcPr>
            <w:tcW w:w="703" w:type="dxa"/>
          </w:tcPr>
          <w:p w14:paraId="339DEA86" w14:textId="77777777" w:rsidR="00636F35" w:rsidRDefault="00636F35" w:rsidP="00636F35">
            <w:pPr>
              <w:jc w:val="center"/>
            </w:pPr>
          </w:p>
        </w:tc>
        <w:tc>
          <w:tcPr>
            <w:tcW w:w="751" w:type="dxa"/>
          </w:tcPr>
          <w:p w14:paraId="4C3AF05E" w14:textId="77777777" w:rsidR="00636F35" w:rsidRDefault="00636F35" w:rsidP="00636F35">
            <w:pPr>
              <w:jc w:val="center"/>
            </w:pPr>
          </w:p>
        </w:tc>
        <w:tc>
          <w:tcPr>
            <w:tcW w:w="703" w:type="dxa"/>
          </w:tcPr>
          <w:p w14:paraId="0C243040" w14:textId="77777777" w:rsidR="00636F35" w:rsidRDefault="00636F35" w:rsidP="00636F35"/>
        </w:tc>
        <w:tc>
          <w:tcPr>
            <w:tcW w:w="751" w:type="dxa"/>
          </w:tcPr>
          <w:p w14:paraId="635BC284" w14:textId="77777777" w:rsidR="00636F35" w:rsidRDefault="00636F35" w:rsidP="00636F35"/>
        </w:tc>
      </w:tr>
    </w:tbl>
    <w:p w14:paraId="71762B18" w14:textId="77777777" w:rsidR="00AF2774" w:rsidRDefault="00AF2774" w:rsidP="00636F35"/>
    <w:p w14:paraId="5B97207C" w14:textId="09661837" w:rsidR="00636F35" w:rsidRDefault="00AF2774" w:rsidP="00636F35">
      <w:pPr>
        <w:pStyle w:val="Heading2"/>
      </w:pPr>
      <w:r>
        <w:lastRenderedPageBreak/>
        <w:t>Decision Trees</w:t>
      </w:r>
    </w:p>
    <w:p w14:paraId="028883E8" w14:textId="6C968EB4" w:rsidR="002679F4" w:rsidRDefault="00DD5864" w:rsidP="00D41284">
      <w:pPr>
        <w:ind w:firstLine="720"/>
      </w:pPr>
      <w:r>
        <w:t xml:space="preserve">Starting with decision trees as my learner, </w:t>
      </w:r>
      <w:r w:rsidR="00D41284">
        <w:t xml:space="preserve">both problems we the same thing. </w:t>
      </w:r>
      <w:proofErr w:type="gramStart"/>
      <w:r w:rsidR="00D41284">
        <w:t>Basically</w:t>
      </w:r>
      <w:proofErr w:type="gramEnd"/>
      <w:r w:rsidR="00D41284">
        <w:t xml:space="preserve"> this data is very, very well suited for a decision tree. The error rates for almost all splits of test/train data stays static at 0. For both problems we see that as the training data becomes only 10% of the data set overfitting occurs as the training data has less error than the testing data. Overfitting occurs a bit sooner when looking at the second problem (P2).</w:t>
      </w:r>
    </w:p>
    <w:p w14:paraId="4FBAB0CF" w14:textId="04115078" w:rsidR="008E38A4" w:rsidRDefault="00D41284" w:rsidP="006900C5">
      <w:pPr>
        <w:ind w:firstLine="720"/>
      </w:pPr>
      <w:r>
        <w:t xml:space="preserve">Looking at the number of iterations run, the data starts to get interesting. Iterations do decrease a bit even as the amount of testing data decreases slightly. While this isn’t a huge increase it is insight into the data set as this would not be expected behavior. This tells me that the data splits are much </w:t>
      </w:r>
      <w:proofErr w:type="gramStart"/>
      <w:r>
        <w:t>more clear</w:t>
      </w:r>
      <w:proofErr w:type="gramEnd"/>
      <w:r>
        <w:t xml:space="preserve"> when we’re working with a larger amount of data, as the data fed into the training model decreases, the bests splits are harder to decipher. Since I’m using old code from a previous class my method for determining which variable and value to split on is a bit archaic, decided through correlation coefficient with the output values and the split value determined by the mean of all the values. A lot of assumptions are made with this split and I would expect a much more reasonable and expected curve for iterations and time </w:t>
      </w:r>
      <w:r w:rsidR="006900C5">
        <w:t>if I were to use GINI index or other entropy or entropy adjacent methods.</w:t>
      </w:r>
      <w:r w:rsidR="00B20C17">
        <w:t xml:space="preserve"> </w:t>
      </w:r>
    </w:p>
    <w:p w14:paraId="33BEBE14" w14:textId="1C1D1B8F" w:rsidR="00AF2774" w:rsidRDefault="00AF2774" w:rsidP="00AF2774">
      <w:pPr>
        <w:pStyle w:val="Heading2"/>
      </w:pPr>
      <w:r>
        <w:t>Neural Networks</w:t>
      </w:r>
    </w:p>
    <w:p w14:paraId="7677B86E" w14:textId="77777777" w:rsidR="00F226C0" w:rsidRDefault="00295C59" w:rsidP="00CF04EE">
      <w:r>
        <w:t xml:space="preserve">Looking at my neural networks model next. This one behaved much more like one would expect to see. I approached this with a very simple neural network, no hidden layer and optimized the weights iteratively using the gradient approach. The activation function was </w:t>
      </w:r>
      <w:r w:rsidR="00CF04EE">
        <w:t xml:space="preserve">to “fire” for values greater than or equal to 0.5. For both problems I started by looking at the error rate for a 0.25 rate of test data to confirm the learner was indeed decreasing error. We see the error rate does decrease eventually, after a few dozen iterations on the gradient, however both plateau at a significant level of error, either unable to reduce error further or unable in the set </w:t>
      </w:r>
      <w:proofErr w:type="gramStart"/>
      <w:r w:rsidR="00CF04EE">
        <w:t>amount</w:t>
      </w:r>
      <w:proofErr w:type="gramEnd"/>
      <w:r w:rsidR="00CF04EE">
        <w:t xml:space="preserve"> of iterations</w:t>
      </w:r>
      <w:r w:rsidR="00F226C0">
        <w:t xml:space="preserve"> without the system crashing</w:t>
      </w:r>
      <w:r w:rsidR="00CF04EE">
        <w:t>.</w:t>
      </w:r>
      <w:r w:rsidR="00F226C0">
        <w:t xml:space="preserve"> This shows the simple neural network model is not suitable to account for </w:t>
      </w:r>
      <w:proofErr w:type="gramStart"/>
      <w:r w:rsidR="00F226C0">
        <w:t>all of</w:t>
      </w:r>
      <w:proofErr w:type="gramEnd"/>
      <w:r w:rsidR="00F226C0">
        <w:t xml:space="preserve"> the variable and their interactions with such a simple model.</w:t>
      </w:r>
    </w:p>
    <w:p w14:paraId="58E34797" w14:textId="529E20F9" w:rsidR="00F226C0" w:rsidRDefault="00F226C0" w:rsidP="00F226C0">
      <w:pPr>
        <w:ind w:firstLine="720"/>
      </w:pPr>
      <w:r>
        <w:t>For test and train error rates in both classification problems, my first and top thought is that there are not many anomalies in the data. The performance of the test and train data mirror each other very, very closely, deviating by at most 0.10. Of course, as expected the training time decreased with the amount of data fed into it as expected.</w:t>
      </w:r>
    </w:p>
    <w:p w14:paraId="1763CE45" w14:textId="28295883" w:rsidR="00F226C0" w:rsidRDefault="00F226C0" w:rsidP="00F226C0">
      <w:pPr>
        <w:ind w:firstLine="720"/>
      </w:pPr>
      <w:r>
        <w:t xml:space="preserve">My favorite aspects of neural networks </w:t>
      </w:r>
      <w:proofErr w:type="gramStart"/>
      <w:r>
        <w:t>is</w:t>
      </w:r>
      <w:proofErr w:type="gramEnd"/>
      <w:r>
        <w:t xml:space="preserve"> looking at the final weights given for each model which is as follows in order for the variables: </w:t>
      </w:r>
      <w:r>
        <w:t>relative compactness, surface area, wall area, roof area, overall height, orientation, glazing area, and glazing area distribution.</w:t>
      </w:r>
      <w:r>
        <w:t xml:space="preserve"> For problem 1 (*). And for problem 2 (*).</w:t>
      </w:r>
      <w:r w:rsidR="007E4D91">
        <w:t xml:space="preserve"> This is very direct insight into the factors that are the most directly connected to the variable being classified, heating load for problem 1 and cooling load for problem </w:t>
      </w:r>
      <w:r w:rsidR="007E4D91">
        <w:lastRenderedPageBreak/>
        <w:t xml:space="preserve">2. This aligns with Figure **. Seeing the weight coefficient for X* (***) is tying directly to the overall error through the iterations. </w:t>
      </w:r>
    </w:p>
    <w:p w14:paraId="03F51222" w14:textId="3D0DA981" w:rsidR="00804A59" w:rsidRDefault="00804A59" w:rsidP="00804A59">
      <w:pPr>
        <w:pStyle w:val="Heading2"/>
      </w:pPr>
      <w:r>
        <w:t>Boosting</w:t>
      </w:r>
    </w:p>
    <w:p w14:paraId="002E1C01" w14:textId="7997F808" w:rsidR="00804A59" w:rsidRPr="00804A59" w:rsidRDefault="00804A59" w:rsidP="00804A59">
      <w:pPr>
        <w:pStyle w:val="Heading2"/>
        <w:numPr>
          <w:ilvl w:val="0"/>
          <w:numId w:val="0"/>
        </w:numPr>
        <w:rPr>
          <w:b w:val="0"/>
          <w:bCs/>
        </w:rPr>
      </w:pPr>
      <w:r>
        <w:rPr>
          <w:b w:val="0"/>
          <w:bCs/>
        </w:rPr>
        <w:t>Fill in ***</w:t>
      </w:r>
    </w:p>
    <w:p w14:paraId="4CB3906D" w14:textId="6FB4A515" w:rsidR="00F226C0" w:rsidRDefault="00CF04EE" w:rsidP="00F226C0">
      <w:pPr>
        <w:pStyle w:val="Heading2"/>
      </w:pPr>
      <w:r>
        <w:t xml:space="preserve"> </w:t>
      </w:r>
      <w:r w:rsidR="00F226C0">
        <w:t>Support Vector Machines</w:t>
      </w:r>
    </w:p>
    <w:p w14:paraId="39F7A5BB" w14:textId="56133C6C" w:rsidR="00F226C0" w:rsidRDefault="00F226C0" w:rsidP="00F226C0">
      <w:r>
        <w:t xml:space="preserve">Covering </w:t>
      </w:r>
      <w:proofErr w:type="gramStart"/>
      <w:r>
        <w:t>the  Support</w:t>
      </w:r>
      <w:proofErr w:type="gramEnd"/>
      <w:r>
        <w:t xml:space="preserve"> Vector Machines (SVM’s) next</w:t>
      </w:r>
      <w:r w:rsidR="001C45C3">
        <w:t xml:space="preserve">. Overall, SVM’s had a much lower error rate than work with the decision tree or Neural Network. It stayed consistently below 0.5% error rate. </w:t>
      </w:r>
      <w:proofErr w:type="gramStart"/>
      <w:r w:rsidR="001C45C3">
        <w:t>However</w:t>
      </w:r>
      <w:proofErr w:type="gramEnd"/>
      <w:r w:rsidR="001C45C3">
        <w:t xml:space="preserve"> looking at the test/train error rate, even on such a small scale there were some interesting takeaways here. First the training error was significantly larger than the test error for problem 1, specifically for a polynomial kernel. While this is not expected generally, it makes since that this would occur on the low end of the amount of data being fed into the model and I read this to mean it needs more data to work with than 10% of the set available. For Problem 2 with a linear kernel, error values behave much more like I would expect them to with testing error growing as training error decreases, illustrating the smaller the training sample, generally the less representative it is of the test data.</w:t>
      </w:r>
    </w:p>
    <w:p w14:paraId="3B01DC44" w14:textId="1638E5D6" w:rsidR="00804A59" w:rsidRDefault="00804A59" w:rsidP="00F226C0">
      <w:r>
        <w:tab/>
        <w:t xml:space="preserve">The truly interesting part of this learner is the difference that the kernel makes on its performance. </w:t>
      </w:r>
      <w:proofErr w:type="gramStart"/>
      <w:r>
        <w:t>Generally</w:t>
      </w:r>
      <w:proofErr w:type="gramEnd"/>
      <w:r>
        <w:t xml:space="preserve"> in machine learning, higher order functions are thought to model the data better, create a better representation, despite having a risk of overfitting. However, for this model on both of my questions, a polynomial kernel (of degree 8) had consistently more error compared to </w:t>
      </w:r>
      <w:proofErr w:type="spellStart"/>
      <w:proofErr w:type="gramStart"/>
      <w:r>
        <w:t>it’s</w:t>
      </w:r>
      <w:proofErr w:type="spellEnd"/>
      <w:proofErr w:type="gramEnd"/>
      <w:r>
        <w:t xml:space="preserve"> linear kernel </w:t>
      </w:r>
      <w:proofErr w:type="spellStart"/>
      <w:r>
        <w:t>counter part</w:t>
      </w:r>
      <w:proofErr w:type="spellEnd"/>
      <w:r>
        <w:t xml:space="preserve">. This is perhaps my favorite insight into the data across </w:t>
      </w:r>
      <w:proofErr w:type="gramStart"/>
      <w:r>
        <w:t>all of</w:t>
      </w:r>
      <w:proofErr w:type="gramEnd"/>
      <w:r>
        <w:t xml:space="preserve"> the machine learning models. A kernel at its most basic function in SVM’s is a distance measure. Seeing that a linear kernel is performing better than a </w:t>
      </w:r>
      <w:proofErr w:type="spellStart"/>
      <w:r>
        <w:t>polynumeric</w:t>
      </w:r>
      <w:proofErr w:type="spellEnd"/>
      <w:r>
        <w:t xml:space="preserve"> one tells me very clearly that there is a linear relationship between the points and their values. Looking at the </w:t>
      </w:r>
      <w:proofErr w:type="gramStart"/>
      <w:r>
        <w:t>variables</w:t>
      </w:r>
      <w:proofErr w:type="gramEnd"/>
      <w:r>
        <w:t xml:space="preserve"> </w:t>
      </w:r>
      <w:r>
        <w:t>relative compactness, surface area, wall area, roof area, overall height, orientation, glazing area, and glazing area distribution</w:t>
      </w:r>
      <w:r>
        <w:t>- this makes a lot of sense. Basic heat transfer principles are generally linear relationships with factors like area. Seeing this reflected in the two different kernel models is exciting.</w:t>
      </w:r>
    </w:p>
    <w:p w14:paraId="1FD60F52" w14:textId="18D2E410" w:rsidR="00804A59" w:rsidRPr="00F226C0" w:rsidRDefault="00804A59" w:rsidP="00F226C0">
      <w:r>
        <w:tab/>
        <w:t>Additional, training time on models performed as expected generally. Polynomial kernels took</w:t>
      </w:r>
      <w:r w:rsidR="006E5EFC">
        <w:t xml:space="preserve"> less time</w:t>
      </w:r>
      <w:r>
        <w:t xml:space="preserve"> to train than linear. And general time decreased as the amount of data that it was training on decreased as well.</w:t>
      </w:r>
    </w:p>
    <w:p w14:paraId="74282AD2" w14:textId="2947C262" w:rsidR="00AF2774" w:rsidRPr="00AF2774" w:rsidRDefault="00AF2774" w:rsidP="00AF2774">
      <w:pPr>
        <w:pStyle w:val="Heading2"/>
        <w:rPr>
          <w:i/>
          <w:iCs/>
        </w:rPr>
      </w:pPr>
      <w:r>
        <w:rPr>
          <w:i/>
          <w:iCs/>
        </w:rPr>
        <w:t>k-</w:t>
      </w:r>
      <w:r>
        <w:t>Nearest Neighbors</w:t>
      </w:r>
    </w:p>
    <w:p w14:paraId="7709A007" w14:textId="77777777" w:rsidR="00AF2774" w:rsidRPr="00AF2774" w:rsidRDefault="00AF2774" w:rsidP="00AF2774"/>
    <w:p w14:paraId="5D46ED80" w14:textId="4C6345BC" w:rsidR="00FD1E44" w:rsidRDefault="00FD1E44" w:rsidP="00FD1E44">
      <w:pPr>
        <w:pStyle w:val="Heading1"/>
      </w:pPr>
      <w:r>
        <w:t>Analysis</w:t>
      </w:r>
    </w:p>
    <w:p w14:paraId="17771DE2" w14:textId="0EBB53A2" w:rsidR="00FD1E44" w:rsidRDefault="00FD1E44" w:rsidP="00FD1E44">
      <w:r>
        <w:t>Improved pruning</w:t>
      </w:r>
    </w:p>
    <w:p w14:paraId="43841471" w14:textId="40991FF1" w:rsidR="00FD1E44" w:rsidRDefault="00FD1E44" w:rsidP="00FD1E44">
      <w:r>
        <w:t xml:space="preserve">Improved split </w:t>
      </w:r>
      <w:proofErr w:type="spellStart"/>
      <w:r>
        <w:t>vals</w:t>
      </w:r>
      <w:proofErr w:type="spellEnd"/>
      <w:r>
        <w:t xml:space="preserve"> for decision trees</w:t>
      </w:r>
    </w:p>
    <w:p w14:paraId="4D6B30F3" w14:textId="7BD359D7" w:rsidR="00FD1E44" w:rsidRDefault="00FD1E44" w:rsidP="00FD1E44">
      <w:r>
        <w:t>Multilayer neural network</w:t>
      </w:r>
    </w:p>
    <w:p w14:paraId="762A85F6" w14:textId="1EC5F782" w:rsidR="00FD1E44" w:rsidRDefault="00FD1E44" w:rsidP="00FD1E44">
      <w:r>
        <w:t>SVM deeper learning on what type of formula to use</w:t>
      </w:r>
    </w:p>
    <w:p w14:paraId="2BB50A73" w14:textId="7A393F7C" w:rsidR="00FD1E44" w:rsidRDefault="00FD1E44" w:rsidP="00FD1E44">
      <w:r>
        <w:lastRenderedPageBreak/>
        <w:t>k-NN graphically looking at this and varying k</w:t>
      </w:r>
    </w:p>
    <w:p w14:paraId="014572EF" w14:textId="77777777" w:rsidR="00FD1E44" w:rsidRPr="00FD1E44" w:rsidRDefault="00FD1E44" w:rsidP="00FD1E44"/>
    <w:p w14:paraId="0B219512" w14:textId="5605675D" w:rsidR="00AF2774" w:rsidRPr="00AF2774" w:rsidRDefault="00AF2774" w:rsidP="00AF2774"/>
    <w:p w14:paraId="3626471B" w14:textId="273E71F0" w:rsidR="00AF2774" w:rsidRPr="00AF2774" w:rsidRDefault="00AF2774" w:rsidP="00AF2774"/>
    <w:p w14:paraId="46297B51" w14:textId="45E6ECF7" w:rsidR="006F62ED" w:rsidRDefault="006F62ED" w:rsidP="00636F35"/>
    <w:p w14:paraId="5A5EE79C" w14:textId="5E950D62" w:rsidR="007D2057" w:rsidRDefault="007D2057" w:rsidP="002A4893">
      <w:pPr>
        <w:pStyle w:val="ListParagraph"/>
        <w:numPr>
          <w:ilvl w:val="0"/>
          <w:numId w:val="50"/>
        </w:numPr>
      </w:pPr>
      <w:r>
        <w:t>Values</w:t>
      </w:r>
    </w:p>
    <w:p w14:paraId="46491C0B" w14:textId="66A6004B" w:rsidR="007D2057" w:rsidRDefault="007D2057" w:rsidP="007D2057">
      <w:pPr>
        <w:pStyle w:val="ListParagraph"/>
        <w:numPr>
          <w:ilvl w:val="1"/>
          <w:numId w:val="50"/>
        </w:numPr>
      </w:pPr>
      <w:r>
        <w:t>Error rate for test and train for both questions</w:t>
      </w:r>
    </w:p>
    <w:p w14:paraId="22279062" w14:textId="6A6FCD0B" w:rsidR="007D2057" w:rsidRDefault="007D2057" w:rsidP="007D2057">
      <w:pPr>
        <w:pStyle w:val="ListParagraph"/>
        <w:numPr>
          <w:ilvl w:val="1"/>
          <w:numId w:val="50"/>
        </w:numPr>
      </w:pPr>
      <w:r>
        <w:t>Time and iterations for the algorithms that are timed</w:t>
      </w:r>
    </w:p>
    <w:p w14:paraId="5E1A0EDD" w14:textId="5B4FBE7C" w:rsidR="007D2057" w:rsidRDefault="007D2057" w:rsidP="007D2057">
      <w:pPr>
        <w:pStyle w:val="ListParagraph"/>
        <w:ind w:left="1440"/>
      </w:pPr>
    </w:p>
    <w:p w14:paraId="7C4BAEF3" w14:textId="7DC5A3BD" w:rsidR="002A4893" w:rsidRDefault="002A4893" w:rsidP="007D2057">
      <w:pPr>
        <w:pStyle w:val="ListParagraph"/>
        <w:numPr>
          <w:ilvl w:val="1"/>
          <w:numId w:val="50"/>
        </w:numPr>
      </w:pPr>
      <w:r>
        <w:t>Decision tree</w:t>
      </w:r>
    </w:p>
    <w:p w14:paraId="70948069" w14:textId="334FC5AD" w:rsidR="002A4893" w:rsidRDefault="002A4893" w:rsidP="002A4893">
      <w:pPr>
        <w:pStyle w:val="ListParagraph"/>
        <w:numPr>
          <w:ilvl w:val="1"/>
          <w:numId w:val="50"/>
        </w:numPr>
      </w:pPr>
      <w:r>
        <w:t>Time is dependent on data set size</w:t>
      </w:r>
    </w:p>
    <w:p w14:paraId="165F57B1" w14:textId="0F6AD5BB" w:rsidR="002A4893" w:rsidRDefault="002A4893" w:rsidP="002A4893">
      <w:pPr>
        <w:pStyle w:val="ListParagraph"/>
        <w:numPr>
          <w:ilvl w:val="1"/>
          <w:numId w:val="50"/>
        </w:numPr>
      </w:pPr>
      <w:r>
        <w:t>Grouping of continuous factors is necessary for the most part, layering this by both factor and splitval</w:t>
      </w:r>
    </w:p>
    <w:p w14:paraId="0EA72190" w14:textId="715D9FB3" w:rsidR="00B9497E" w:rsidRDefault="00B9497E" w:rsidP="00B9497E">
      <w:pPr>
        <w:pStyle w:val="ListParagraph"/>
        <w:numPr>
          <w:ilvl w:val="0"/>
          <w:numId w:val="50"/>
        </w:numPr>
      </w:pPr>
      <w:r>
        <w:t xml:space="preserve"> Expand on</w:t>
      </w:r>
    </w:p>
    <w:p w14:paraId="2FC4897E" w14:textId="5825435C" w:rsidR="00B9497E" w:rsidRDefault="00B9497E" w:rsidP="00B9497E">
      <w:pPr>
        <w:pStyle w:val="ListParagraph"/>
        <w:numPr>
          <w:ilvl w:val="1"/>
          <w:numId w:val="50"/>
        </w:numPr>
      </w:pPr>
      <w:r>
        <w:t>Second question is not showing as clear of a relationship</w:t>
      </w:r>
    </w:p>
    <w:p w14:paraId="28960DE5" w14:textId="3935690B" w:rsidR="00B9497E" w:rsidRDefault="00B9497E" w:rsidP="00B9497E">
      <w:pPr>
        <w:pStyle w:val="ListParagraph"/>
        <w:numPr>
          <w:ilvl w:val="2"/>
          <w:numId w:val="50"/>
        </w:numPr>
      </w:pPr>
      <w:r>
        <w:t>That’s what the dataset was originally used for</w:t>
      </w:r>
    </w:p>
    <w:p w14:paraId="4CE0AE81" w14:textId="77777777" w:rsidR="005C70DB" w:rsidRPr="002A4893" w:rsidRDefault="005C70DB" w:rsidP="005C70DB"/>
    <w:p w14:paraId="728BAF62" w14:textId="127666AE" w:rsidR="00723D1E" w:rsidRDefault="00723D1E" w:rsidP="00723D1E"/>
    <w:p w14:paraId="3F632D64" w14:textId="36F48F4E" w:rsidR="00723D1E" w:rsidRDefault="00723D1E" w:rsidP="00723D1E">
      <w:pPr>
        <w:pStyle w:val="Heading1"/>
      </w:pPr>
      <w:r>
        <w:t>Analysis</w:t>
      </w:r>
    </w:p>
    <w:p w14:paraId="634DEBFD" w14:textId="77777777" w:rsidR="00723D1E" w:rsidRDefault="00723D1E" w:rsidP="00723D1E"/>
    <w:p w14:paraId="32165EF2" w14:textId="77777777" w:rsidR="00723D1E" w:rsidRPr="00410FB4" w:rsidRDefault="00723D1E" w:rsidP="00723D1E"/>
    <w:p w14:paraId="541F03C9" w14:textId="121F041A" w:rsidR="00366B2D" w:rsidRDefault="0054029E" w:rsidP="00CC25B3">
      <w:r>
        <w:rPr>
          <w:noProof/>
          <w:sz w:val="34"/>
          <w:szCs w:val="34"/>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line="276" w:lineRule="auto"/>
        <w:jc w:val="center"/>
        <w:rPr>
          <w:sz w:val="44"/>
          <w:szCs w:val="44"/>
        </w:rPr>
      </w:pPr>
      <w:proofErr w:type="spellStart"/>
      <w:r w:rsidRPr="00681B94">
        <w:rPr>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lastRenderedPageBreak/>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proofErr w:type="spellStart"/>
      <w:r w:rsidR="00407341">
        <w:t>pt</w:t>
      </w:r>
      <w:proofErr w:type="spellEnd"/>
      <w:r>
        <w:t xml:space="preserve"> of space added before and 8.5 </w:t>
      </w:r>
      <w:r w:rsidR="00407341">
        <w:t>pt</w:t>
      </w:r>
      <w:r>
        <w:t xml:space="preserve"> of space added after.</w:t>
      </w:r>
    </w:p>
    <w:p w14:paraId="39845AD3" w14:textId="5629ABB0" w:rsidR="007A6F58" w:rsidRDefault="007A6F58" w:rsidP="007A6F58">
      <w:pPr>
        <w:pStyle w:val="Heading3"/>
      </w:pPr>
      <w:r>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proofErr w:type="gramStart"/>
      <w:r w:rsidR="008D516F">
        <w:t>)</w:t>
      </w:r>
      <w:r w:rsidR="001C00F6">
        <w:t>,</w:t>
      </w:r>
      <w:r w:rsidR="007A6F58">
        <w:t xml:space="preserve"> </w:t>
      </w:r>
      <w:r w:rsidR="0017206B">
        <w:t>and</w:t>
      </w:r>
      <w:proofErr w:type="gramEnd"/>
      <w:r w:rsidR="0017206B">
        <w:t xml:space="preserve">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lastRenderedPageBreak/>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jc w:val="center"/>
      </w:pPr>
      <w:r>
        <w:rPr>
          <w:b/>
          <w:noProof/>
        </w:rPr>
        <w:drawing>
          <wp:inline distT="0" distB="0" distL="0" distR="0" wp14:anchorId="2B9DEC1A" wp14:editId="6A05CF62">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lastRenderedPageBreak/>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pPr>
            <w:r>
              <w:t>Approximation</w:t>
            </w:r>
          </w:p>
        </w:tc>
        <w:tc>
          <w:tcPr>
            <w:tcW w:w="3600" w:type="dxa"/>
            <w:tcMar>
              <w:right w:w="0" w:type="dxa"/>
            </w:tcMar>
          </w:tcPr>
          <w:p w14:paraId="525BFB2E" w14:textId="0559118E" w:rsidR="00580D8A" w:rsidRDefault="00580D8A" w:rsidP="00580D8A">
            <w:pPr>
              <w:spacing w:line="280" w:lineRule="exac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pPr>
            <w:r w:rsidRPr="00BC6DDA">
              <w:rPr>
                <w:rStyle w:val="CAPS"/>
              </w:rPr>
              <w:t>1.618</w:t>
            </w:r>
          </w:p>
        </w:tc>
        <w:tc>
          <w:tcPr>
            <w:tcW w:w="3600" w:type="dxa"/>
            <w:tcMar>
              <w:right w:w="0" w:type="dxa"/>
            </w:tcMar>
          </w:tcPr>
          <w:p w14:paraId="093364E2" w14:textId="22C07B08" w:rsidR="00580D8A" w:rsidRDefault="00580D8A" w:rsidP="00580D8A">
            <w:pPr>
              <w:spacing w:line="280" w:lineRule="exac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pPr>
            <w:r w:rsidRPr="00BC6DDA">
              <w:rPr>
                <w:rStyle w:val="CAPS"/>
              </w:rPr>
              <w:t>2.71828</w:t>
            </w:r>
          </w:p>
        </w:tc>
        <w:tc>
          <w:tcPr>
            <w:tcW w:w="3600" w:type="dxa"/>
            <w:tcMar>
              <w:right w:w="0" w:type="dxa"/>
            </w:tcMar>
          </w:tcPr>
          <w:p w14:paraId="7AA3408F" w14:textId="2D3AC8BA" w:rsidR="00580D8A" w:rsidRDefault="00580D8A" w:rsidP="00580D8A">
            <w:pPr>
              <w:spacing w:line="280" w:lineRule="exac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pPr>
            <w:r w:rsidRPr="00BC6DDA">
              <w:rPr>
                <w:rStyle w:val="CAPS"/>
              </w:rPr>
              <w:t>3.14</w:t>
            </w:r>
          </w:p>
        </w:tc>
        <w:tc>
          <w:tcPr>
            <w:tcW w:w="3600" w:type="dxa"/>
            <w:tcMar>
              <w:right w:w="0" w:type="dxa"/>
            </w:tcMar>
          </w:tcPr>
          <w:p w14:paraId="52F67BAE" w14:textId="0CECDB4C" w:rsidR="00580D8A" w:rsidRDefault="00580D8A" w:rsidP="00580D8A">
            <w:pPr>
              <w:spacing w:line="280" w:lineRule="exac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pPr>
            <w:r>
              <w:rPr>
                <w:rStyle w:val="CAPS"/>
              </w:rPr>
              <w:t>100.00</w:t>
            </w:r>
          </w:p>
        </w:tc>
        <w:tc>
          <w:tcPr>
            <w:tcW w:w="3600" w:type="dxa"/>
            <w:tcMar>
              <w:right w:w="0" w:type="dxa"/>
            </w:tcMar>
          </w:tcPr>
          <w:p w14:paraId="0E3AEE06" w14:textId="20848619" w:rsidR="00580D8A" w:rsidRDefault="00580D8A" w:rsidP="00960205">
            <w:pPr>
              <w:spacing w:after="340" w:line="280" w:lineRule="exac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2"/>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lastRenderedPageBreak/>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59E3" w14:textId="77777777" w:rsidR="0065403F" w:rsidRDefault="0065403F" w:rsidP="00126D77">
      <w:r>
        <w:separator/>
      </w:r>
    </w:p>
  </w:endnote>
  <w:endnote w:type="continuationSeparator" w:id="0">
    <w:p w14:paraId="7DFDA489" w14:textId="77777777" w:rsidR="0065403F" w:rsidRDefault="0065403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F11D" w14:textId="77777777" w:rsidR="0065403F" w:rsidRDefault="0065403F" w:rsidP="0060186D">
      <w:pPr>
        <w:spacing w:line="110" w:lineRule="exact"/>
      </w:pPr>
    </w:p>
  </w:footnote>
  <w:footnote w:type="continuationSeparator" w:id="0">
    <w:p w14:paraId="6401DABE" w14:textId="77777777" w:rsidR="0065403F" w:rsidRPr="00BB7AEF" w:rsidRDefault="0065403F" w:rsidP="00BB7AEF">
      <w:pPr>
        <w:spacing w:line="20" w:lineRule="exact"/>
        <w:rPr>
          <w:sz w:val="2"/>
        </w:rPr>
      </w:pPr>
    </w:p>
  </w:footnote>
  <w:footnote w:type="continuationNotice" w:id="1">
    <w:p w14:paraId="24A62541" w14:textId="77777777" w:rsidR="0065403F" w:rsidRPr="00AE67B5" w:rsidRDefault="0065403F" w:rsidP="00AE67B5">
      <w:pPr>
        <w:spacing w:line="20" w:lineRule="exact"/>
        <w:rPr>
          <w:sz w:val="2"/>
        </w:rPr>
      </w:pPr>
    </w:p>
  </w:footnote>
  <w:footnote w:id="2">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1"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56650C"/>
    <w:multiLevelType w:val="hybridMultilevel"/>
    <w:tmpl w:val="251E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05313"/>
    <w:multiLevelType w:val="hybridMultilevel"/>
    <w:tmpl w:val="95A66716"/>
    <w:lvl w:ilvl="0" w:tplc="59C680E0">
      <w:start w:val="1"/>
      <w:numFmt w:val="bullet"/>
      <w:lvlText w:val="-"/>
      <w:lvlJc w:val="left"/>
      <w:pPr>
        <w:ind w:left="720" w:hanging="360"/>
      </w:pPr>
      <w:rPr>
        <w:rFonts w:ascii="Palatino Linotype" w:eastAsia="Times New Roman"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2"/>
  </w:num>
  <w:num w:numId="3">
    <w:abstractNumId w:val="2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14"/>
  </w:num>
  <w:num w:numId="7">
    <w:abstractNumId w:val="34"/>
  </w:num>
  <w:num w:numId="8">
    <w:abstractNumId w:val="7"/>
  </w:num>
  <w:num w:numId="9">
    <w:abstractNumId w:val="35"/>
  </w:num>
  <w:num w:numId="10">
    <w:abstractNumId w:val="13"/>
  </w:num>
  <w:num w:numId="11">
    <w:abstractNumId w:val="9"/>
  </w:num>
  <w:num w:numId="12">
    <w:abstractNumId w:val="28"/>
  </w:num>
  <w:num w:numId="13">
    <w:abstractNumId w:val="12"/>
  </w:num>
  <w:num w:numId="14">
    <w:abstractNumId w:val="31"/>
  </w:num>
  <w:num w:numId="15">
    <w:abstractNumId w:val="38"/>
  </w:num>
  <w:num w:numId="16">
    <w:abstractNumId w:val="36"/>
    <w:lvlOverride w:ilvl="0">
      <w:startOverride w:val="1"/>
    </w:lvlOverride>
  </w:num>
  <w:num w:numId="17">
    <w:abstractNumId w:val="36"/>
    <w:lvlOverride w:ilvl="0">
      <w:startOverride w:val="1"/>
    </w:lvlOverride>
  </w:num>
  <w:num w:numId="18">
    <w:abstractNumId w:val="36"/>
    <w:lvlOverride w:ilvl="0">
      <w:startOverride w:val="1"/>
    </w:lvlOverride>
  </w:num>
  <w:num w:numId="19">
    <w:abstractNumId w:val="36"/>
    <w:lvlOverride w:ilvl="0">
      <w:startOverride w:val="1"/>
    </w:lvlOverride>
  </w:num>
  <w:num w:numId="20">
    <w:abstractNumId w:val="36"/>
    <w:lvlOverride w:ilvl="0">
      <w:startOverride w:val="1"/>
    </w:lvlOverride>
  </w:num>
  <w:num w:numId="21">
    <w:abstractNumId w:val="36"/>
    <w:lvlOverride w:ilvl="0">
      <w:startOverride w:val="1"/>
    </w:lvlOverride>
  </w:num>
  <w:num w:numId="22">
    <w:abstractNumId w:val="0"/>
  </w:num>
  <w:num w:numId="23">
    <w:abstractNumId w:val="29"/>
  </w:num>
  <w:num w:numId="24">
    <w:abstractNumId w:val="29"/>
    <w:lvlOverride w:ilvl="0">
      <w:startOverride w:val="1"/>
    </w:lvlOverride>
  </w:num>
  <w:num w:numId="25">
    <w:abstractNumId w:val="37"/>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30"/>
  </w:num>
  <w:num w:numId="38">
    <w:abstractNumId w:val="25"/>
  </w:num>
  <w:num w:numId="39">
    <w:abstractNumId w:val="24"/>
  </w:num>
  <w:num w:numId="40">
    <w:abstractNumId w:val="19"/>
  </w:num>
  <w:num w:numId="41">
    <w:abstractNumId w:val="10"/>
  </w:num>
  <w:num w:numId="42">
    <w:abstractNumId w:val="26"/>
  </w:num>
  <w:num w:numId="43">
    <w:abstractNumId w:val="39"/>
  </w:num>
  <w:num w:numId="44">
    <w:abstractNumId w:val="22"/>
  </w:num>
  <w:num w:numId="45">
    <w:abstractNumId w:val="40"/>
  </w:num>
  <w:num w:numId="46">
    <w:abstractNumId w:val="33"/>
  </w:num>
  <w:num w:numId="47">
    <w:abstractNumId w:val="3"/>
  </w:num>
  <w:num w:numId="48">
    <w:abstractNumId w:val="22"/>
    <w:lvlOverride w:ilvl="0">
      <w:startOverride w:val="1"/>
    </w:lvlOverride>
  </w:num>
  <w:num w:numId="49">
    <w:abstractNumId w:val="2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309"/>
    <w:rsid w:val="00141B95"/>
    <w:rsid w:val="001468F9"/>
    <w:rsid w:val="0014733E"/>
    <w:rsid w:val="00150453"/>
    <w:rsid w:val="001508F7"/>
    <w:rsid w:val="00151FB5"/>
    <w:rsid w:val="00155D9A"/>
    <w:rsid w:val="00156F11"/>
    <w:rsid w:val="001573EA"/>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45C3"/>
    <w:rsid w:val="001C5252"/>
    <w:rsid w:val="001C52FB"/>
    <w:rsid w:val="001C5BCE"/>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167A6"/>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679F4"/>
    <w:rsid w:val="00270834"/>
    <w:rsid w:val="0027188D"/>
    <w:rsid w:val="00271FF2"/>
    <w:rsid w:val="00272991"/>
    <w:rsid w:val="00280650"/>
    <w:rsid w:val="00281FCB"/>
    <w:rsid w:val="002839B1"/>
    <w:rsid w:val="0028491E"/>
    <w:rsid w:val="00287386"/>
    <w:rsid w:val="00290E84"/>
    <w:rsid w:val="00293BC0"/>
    <w:rsid w:val="002948EC"/>
    <w:rsid w:val="00295C59"/>
    <w:rsid w:val="0029645B"/>
    <w:rsid w:val="002A09D4"/>
    <w:rsid w:val="002A346E"/>
    <w:rsid w:val="002A4893"/>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3C13"/>
    <w:rsid w:val="003D6955"/>
    <w:rsid w:val="003E098F"/>
    <w:rsid w:val="003E21C6"/>
    <w:rsid w:val="003E687F"/>
    <w:rsid w:val="003E7050"/>
    <w:rsid w:val="003F106D"/>
    <w:rsid w:val="003F7B8C"/>
    <w:rsid w:val="004027C6"/>
    <w:rsid w:val="00407341"/>
    <w:rsid w:val="004075D5"/>
    <w:rsid w:val="004078D4"/>
    <w:rsid w:val="00410FB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0DB"/>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36F35"/>
    <w:rsid w:val="006403FC"/>
    <w:rsid w:val="00641ADD"/>
    <w:rsid w:val="00645E4C"/>
    <w:rsid w:val="00647F1D"/>
    <w:rsid w:val="0065221C"/>
    <w:rsid w:val="00652FE8"/>
    <w:rsid w:val="0065403F"/>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00C5"/>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5EFC"/>
    <w:rsid w:val="006E6FF9"/>
    <w:rsid w:val="006E742D"/>
    <w:rsid w:val="006F62E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3D1E"/>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2057"/>
    <w:rsid w:val="007D5DB3"/>
    <w:rsid w:val="007D6D53"/>
    <w:rsid w:val="007E4D91"/>
    <w:rsid w:val="007F4A49"/>
    <w:rsid w:val="007F6D17"/>
    <w:rsid w:val="007F6F9E"/>
    <w:rsid w:val="00804A59"/>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38A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3B80"/>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2774"/>
    <w:rsid w:val="00AF51C9"/>
    <w:rsid w:val="00AF601A"/>
    <w:rsid w:val="00B031E6"/>
    <w:rsid w:val="00B04A10"/>
    <w:rsid w:val="00B127CB"/>
    <w:rsid w:val="00B1611A"/>
    <w:rsid w:val="00B16C49"/>
    <w:rsid w:val="00B170AF"/>
    <w:rsid w:val="00B20C17"/>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497E"/>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0AFF"/>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4EE"/>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1284"/>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5864"/>
    <w:rsid w:val="00DD619D"/>
    <w:rsid w:val="00DD687F"/>
    <w:rsid w:val="00DE0A9C"/>
    <w:rsid w:val="00DE0FEE"/>
    <w:rsid w:val="00DE307B"/>
    <w:rsid w:val="00DE3218"/>
    <w:rsid w:val="00DE5E6B"/>
    <w:rsid w:val="00DE7C61"/>
    <w:rsid w:val="00DF01B6"/>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43F6"/>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6C0"/>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1E44"/>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rPr>
  </w:style>
  <w:style w:type="paragraph" w:styleId="Heading4">
    <w:name w:val="heading 4"/>
    <w:basedOn w:val="Normal"/>
    <w:next w:val="Normal"/>
    <w:link w:val="Heading4Char"/>
    <w:uiPriority w:val="9"/>
    <w:unhideWhenUsed/>
    <w:qFormat/>
    <w:rsid w:val="00F82FF9"/>
    <w:pPr>
      <w:outlineLvl w:val="3"/>
    </w:pPr>
    <w:rPr>
      <w:b/>
      <w:i/>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rPr>
      <w:sz w:val="20"/>
      <w:szCs w:val="20"/>
    </w:rPr>
  </w:style>
  <w:style w:type="paragraph" w:customStyle="1" w:styleId="Table">
    <w:name w:val="Table"/>
    <w:basedOn w:val="Normal"/>
    <w:qFormat/>
    <w:rsid w:val="00030A1C"/>
    <w:pPr>
      <w:suppressAutoHyphens/>
      <w:spacing w:after="110" w:line="280" w:lineRule="exac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8E38A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4023022">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40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5533419">
      <w:bodyDiv w:val="1"/>
      <w:marLeft w:val="0"/>
      <w:marRight w:val="0"/>
      <w:marTop w:val="0"/>
      <w:marBottom w:val="0"/>
      <w:divBdr>
        <w:top w:val="none" w:sz="0" w:space="0" w:color="auto"/>
        <w:left w:val="none" w:sz="0" w:space="0" w:color="auto"/>
        <w:bottom w:val="none" w:sz="0" w:space="0" w:color="auto"/>
        <w:right w:val="none" w:sz="0" w:space="0" w:color="auto"/>
      </w:divBdr>
    </w:div>
    <w:div w:id="1793132996">
      <w:bodyDiv w:val="1"/>
      <w:marLeft w:val="0"/>
      <w:marRight w:val="0"/>
      <w:marTop w:val="0"/>
      <w:marBottom w:val="0"/>
      <w:divBdr>
        <w:top w:val="none" w:sz="0" w:space="0" w:color="auto"/>
        <w:left w:val="none" w:sz="0" w:space="0" w:color="auto"/>
        <w:bottom w:val="none" w:sz="0" w:space="0" w:color="auto"/>
        <w:right w:val="none" w:sz="0" w:space="0" w:color="auto"/>
      </w:divBdr>
    </w:div>
    <w:div w:id="194793060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1992755380">
      <w:bodyDiv w:val="1"/>
      <w:marLeft w:val="0"/>
      <w:marRight w:val="0"/>
      <w:marTop w:val="0"/>
      <w:marBottom w:val="0"/>
      <w:divBdr>
        <w:top w:val="none" w:sz="0" w:space="0" w:color="auto"/>
        <w:left w:val="none" w:sz="0" w:space="0" w:color="auto"/>
        <w:bottom w:val="none" w:sz="0" w:space="0" w:color="auto"/>
        <w:right w:val="none" w:sz="0" w:space="0" w:color="auto"/>
      </w:divBdr>
    </w:div>
    <w:div w:id="20475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76</TotalTime>
  <Pages>9</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Stacey Wieseneck</cp:lastModifiedBy>
  <cp:revision>5</cp:revision>
  <cp:lastPrinted>2019-05-10T20:56:00Z</cp:lastPrinted>
  <dcterms:created xsi:type="dcterms:W3CDTF">2022-09-24T16:17:00Z</dcterms:created>
  <dcterms:modified xsi:type="dcterms:W3CDTF">2022-09-25T21:14:00Z</dcterms:modified>
</cp:coreProperties>
</file>